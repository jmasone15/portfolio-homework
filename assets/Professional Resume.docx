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0EAA35AB" w14:textId="77777777" w:rsidTr="006C08A0">
        <w:tc>
          <w:tcPr>
            <w:tcW w:w="5013" w:type="dxa"/>
            <w:vAlign w:val="bottom"/>
          </w:tcPr>
          <w:p w14:paraId="15B08E76" w14:textId="77777777" w:rsidR="00C84833" w:rsidRDefault="00E21EBB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93CCC5242E542AA88A2D002C686EBC5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7E7C28">
                  <w:t>Jordan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FC2076340C5C4F88B519280899C20AD6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7E7C28">
                  <w:t>Masone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7CA1ED07" w14:textId="77777777" w:rsidTr="007E7C28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155F63F" w14:textId="12F8FCD9" w:rsidR="004E2970" w:rsidRPr="009D0878" w:rsidRDefault="00E21EBB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84C34EC3893D4087875A957CD46F235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E95A07">
                        <w:t>4451 Blue Major Dr</w:t>
                      </w:r>
                      <w:r w:rsidR="007E7C28">
                        <w:t>.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9D49D43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F6EE877" wp14:editId="2CD8C8C4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D520D3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4F42D2B" w14:textId="77777777" w:rsidTr="007E7C28">
              <w:sdt>
                <w:sdtPr>
                  <w:alias w:val="Enter phone:"/>
                  <w:tag w:val="Enter phone:"/>
                  <w:id w:val="-1849400302"/>
                  <w:placeholder>
                    <w:docPart w:val="5E7AD113865D4EC19D0C153303CBB7B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6B0F0FA4" w14:textId="77777777" w:rsidR="00932D92" w:rsidRPr="009D0878" w:rsidRDefault="007E7C28" w:rsidP="00932D92">
                      <w:pPr>
                        <w:pStyle w:val="ContactInfo"/>
                      </w:pPr>
                      <w:r>
                        <w:t>(407) 488-5075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BD7E836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39ACF23" wp14:editId="3509339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3C4EE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6161A1" w14:textId="77777777" w:rsidTr="007E7C28">
              <w:sdt>
                <w:sdtPr>
                  <w:alias w:val="Enter email:"/>
                  <w:tag w:val="Enter email:"/>
                  <w:id w:val="-675184368"/>
                  <w:placeholder>
                    <w:docPart w:val="79BB48A483DE4A498610BDFE03DE0192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675A464" w14:textId="19ED7441" w:rsidR="00932D92" w:rsidRPr="009D0878" w:rsidRDefault="00E95A07" w:rsidP="00932D92">
                      <w:pPr>
                        <w:pStyle w:val="ContactInfo"/>
                      </w:pPr>
                      <w:r>
                        <w:t>jordanmasone1@gmail.com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A3034AB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0C81A4" wp14:editId="23D6585B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3C12E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0EB51B3" w14:textId="77777777" w:rsidR="00D92B95" w:rsidRDefault="00D92B95" w:rsidP="009D3336">
            <w:pPr>
              <w:pStyle w:val="Header"/>
            </w:pPr>
          </w:p>
        </w:tc>
      </w:tr>
    </w:tbl>
    <w:p w14:paraId="32D99B7E" w14:textId="77777777" w:rsidR="00C43D65" w:rsidRDefault="007E7C28">
      <w:r>
        <w:t>I am a hard-working, efficient, and effective person and I strive to better myself every day. Through determination, 110% effort, and a big smile I will be a pleasure to not only have on your staff, but a pleasure to work with and be around.</w:t>
      </w:r>
    </w:p>
    <w:p w14:paraId="612EF75B" w14:textId="77777777" w:rsidR="00AD13CB" w:rsidRDefault="00E21EBB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9AF3BE78804F4F10AAFF765869650C36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6FD5E60B" w14:textId="77777777" w:rsidTr="00564951">
        <w:tc>
          <w:tcPr>
            <w:tcW w:w="4680" w:type="dxa"/>
          </w:tcPr>
          <w:p w14:paraId="61D43BF1" w14:textId="77777777" w:rsidR="005B1D68" w:rsidRDefault="007E7C28" w:rsidP="00BC7376">
            <w:pPr>
              <w:pStyle w:val="ListBullet"/>
              <w:numPr>
                <w:ilvl w:val="0"/>
                <w:numId w:val="4"/>
              </w:numPr>
            </w:pPr>
            <w:r>
              <w:t>Punctual to a fault.</w:t>
            </w:r>
          </w:p>
          <w:p w14:paraId="260C7D3F" w14:textId="77777777" w:rsidR="00752315" w:rsidRDefault="007E7C28" w:rsidP="00BC7376">
            <w:pPr>
              <w:pStyle w:val="ListBullet"/>
              <w:numPr>
                <w:ilvl w:val="0"/>
                <w:numId w:val="4"/>
              </w:numPr>
            </w:pPr>
            <w:r>
              <w:t>Positive all the time.</w:t>
            </w:r>
          </w:p>
          <w:p w14:paraId="482D948E" w14:textId="77777777" w:rsidR="007E7C28" w:rsidRPr="004937AE" w:rsidRDefault="007E7C28" w:rsidP="00BC7376">
            <w:pPr>
              <w:pStyle w:val="ListBullet"/>
              <w:numPr>
                <w:ilvl w:val="0"/>
                <w:numId w:val="4"/>
              </w:numPr>
            </w:pPr>
            <w:r>
              <w:t>Quick Learner.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7A8EE0B" w14:textId="182EABF6" w:rsidR="005B1D68" w:rsidRDefault="007E2CBE" w:rsidP="00BC7376">
            <w:pPr>
              <w:pStyle w:val="ListBullet"/>
            </w:pPr>
            <w:r>
              <w:t>Customer Rapport.</w:t>
            </w:r>
          </w:p>
          <w:p w14:paraId="46C0E966" w14:textId="77777777" w:rsidR="00752315" w:rsidRDefault="007E7C28" w:rsidP="00BC7376">
            <w:pPr>
              <w:pStyle w:val="ListBullet"/>
            </w:pPr>
            <w:r>
              <w:t>Focused worker.</w:t>
            </w:r>
          </w:p>
          <w:p w14:paraId="71C6B9E1" w14:textId="0F1AE90C" w:rsidR="00752315" w:rsidRPr="004937AE" w:rsidRDefault="007E2CBE" w:rsidP="00BC7376">
            <w:pPr>
              <w:pStyle w:val="ListBullet"/>
            </w:pPr>
            <w:r>
              <w:t>Leasing and Sales</w:t>
            </w:r>
            <w:r w:rsidR="007E7C28">
              <w:t>.</w:t>
            </w:r>
          </w:p>
        </w:tc>
      </w:tr>
    </w:tbl>
    <w:p w14:paraId="7BE73731" w14:textId="77777777" w:rsidR="005B1D68" w:rsidRDefault="00E21EBB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C1A0B28B140F457E8DE22F058E0161AC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703D5519" w14:textId="6BE43ABB" w:rsidR="0023705D" w:rsidRPr="00D413F9" w:rsidRDefault="00E95A07" w:rsidP="00D413F9">
      <w:pPr>
        <w:pStyle w:val="Heading3"/>
      </w:pPr>
      <w:r>
        <w:t>JUL</w:t>
      </w:r>
      <w:r w:rsidR="007E7C28">
        <w:t>. 201</w:t>
      </w:r>
      <w:r>
        <w:t>9</w:t>
      </w:r>
      <w:r w:rsidR="00D413F9" w:rsidRPr="00D413F9">
        <w:t xml:space="preserve"> –</w:t>
      </w:r>
      <w:r w:rsidR="00D413F9">
        <w:t xml:space="preserve"> </w:t>
      </w:r>
      <w:r>
        <w:t>MAR</w:t>
      </w:r>
      <w:r w:rsidR="007E7C28">
        <w:t>. 20</w:t>
      </w:r>
      <w:r>
        <w:t>20</w:t>
      </w:r>
    </w:p>
    <w:p w14:paraId="7BF69B7C" w14:textId="36586ECB" w:rsidR="0023705D" w:rsidRPr="00513EFC" w:rsidRDefault="00E95A07" w:rsidP="00513EFC">
      <w:pPr>
        <w:pStyle w:val="Heading2"/>
      </w:pPr>
      <w:r>
        <w:t>Front Desk Associate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The Grove Resort</w:t>
      </w:r>
      <w:r w:rsidR="007E7C28">
        <w:rPr>
          <w:rStyle w:val="Emphasis"/>
        </w:rPr>
        <w:t>, Winter Garden, FL</w:t>
      </w:r>
    </w:p>
    <w:p w14:paraId="3EB7EA8B" w14:textId="1972E180" w:rsidR="00D413F9" w:rsidRPr="00D413F9" w:rsidRDefault="007E7C28" w:rsidP="00D413F9">
      <w:r>
        <w:t xml:space="preserve">At </w:t>
      </w:r>
      <w:r w:rsidR="00E95A07">
        <w:t>the Grove Resort</w:t>
      </w:r>
      <w:r>
        <w:t xml:space="preserve">, I had a variety of responsibilities varying from </w:t>
      </w:r>
      <w:r w:rsidR="00E95A07">
        <w:t>Taking Calls</w:t>
      </w:r>
      <w:r>
        <w:t>,</w:t>
      </w:r>
      <w:r w:rsidR="00E95A07">
        <w:t xml:space="preserve"> Making Reservations, Customer Service, Cash Handling, and filling out guest reports. During my time at the Grove Resort, I received numerous recognitions for my hard work and one raise. </w:t>
      </w:r>
    </w:p>
    <w:p w14:paraId="30ADB222" w14:textId="56669B49" w:rsidR="00D413F9" w:rsidRPr="00D413F9" w:rsidRDefault="00E95A07" w:rsidP="00D413F9">
      <w:pPr>
        <w:pStyle w:val="Heading3"/>
      </w:pPr>
      <w:r>
        <w:t>oct.</w:t>
      </w:r>
      <w:r w:rsidR="007E7C28">
        <w:t xml:space="preserve"> 2019</w:t>
      </w:r>
      <w:r w:rsidR="00D413F9" w:rsidRPr="00D413F9">
        <w:t xml:space="preserve"> –</w:t>
      </w:r>
      <w:r w:rsidR="00D413F9">
        <w:t xml:space="preserve"> </w:t>
      </w:r>
      <w:r>
        <w:t>may</w:t>
      </w:r>
      <w:r w:rsidR="007E7C28">
        <w:t>. 2019</w:t>
      </w:r>
    </w:p>
    <w:p w14:paraId="1297A1D0" w14:textId="4B403021" w:rsidR="00D413F9" w:rsidRPr="00513EFC" w:rsidRDefault="007E2CBE" w:rsidP="00513EFC">
      <w:pPr>
        <w:pStyle w:val="Heading2"/>
      </w:pPr>
      <w:r>
        <w:t>Associate Manager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7E7C28">
        <w:rPr>
          <w:rStyle w:val="Emphasis"/>
        </w:rPr>
        <w:t>Moe’s Southwest Grill, Tallahassee, FL</w:t>
      </w:r>
    </w:p>
    <w:p w14:paraId="164B598C" w14:textId="76917B60" w:rsidR="00E95A07" w:rsidRPr="00D413F9" w:rsidRDefault="007E7C28" w:rsidP="00D413F9">
      <w:r>
        <w:t>At Moe’s Southwest Grill, I had a variety of responsibilities including Serving, Cooking, Cleaning, Customer Service, and a lot of Stocking. During my time at Moe’s, I learned and caught on to the flow of the job very quickly and began to rise as an up and coming member of the team, earning a raise in my first week on the job</w:t>
      </w:r>
      <w:r w:rsidR="007E2CBE">
        <w:t xml:space="preserve"> and a promotion within the first three months.</w:t>
      </w:r>
    </w:p>
    <w:p w14:paraId="295E6226" w14:textId="77777777" w:rsidR="0070237E" w:rsidRDefault="00E21EBB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96A1AD303D6740B9A44C4F68579D7787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6C1264B0" w14:textId="35652727" w:rsidR="0070237E" w:rsidRDefault="007E2CBE" w:rsidP="0070237E">
      <w:pPr>
        <w:pStyle w:val="Heading3"/>
      </w:pPr>
      <w:r>
        <w:t>Aug</w:t>
      </w:r>
      <w:r w:rsidR="00E95A07">
        <w:t xml:space="preserve"> 20</w:t>
      </w:r>
      <w:r>
        <w:t xml:space="preserve">16 </w:t>
      </w:r>
      <w:r w:rsidR="00E21EBB">
        <w:t>–</w:t>
      </w:r>
      <w:r>
        <w:t xml:space="preserve"> </w:t>
      </w:r>
      <w:r w:rsidR="00E21EBB">
        <w:t>Dec 2020</w:t>
      </w:r>
    </w:p>
    <w:p w14:paraId="18ADA588" w14:textId="77777777" w:rsidR="0070237E" w:rsidRDefault="007E7C28" w:rsidP="0070237E">
      <w:pPr>
        <w:pStyle w:val="Heading2"/>
      </w:pPr>
      <w:r>
        <w:t>Music Education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Florida State University, Tallahassee</w:t>
      </w:r>
    </w:p>
    <w:p w14:paraId="77FFFE5A" w14:textId="29802BAB" w:rsidR="007E2CBE" w:rsidRDefault="007E7C28" w:rsidP="00E21EBB">
      <w:r>
        <w:t xml:space="preserve">I </w:t>
      </w:r>
      <w:r w:rsidR="00E21EBB">
        <w:t>received</w:t>
      </w:r>
      <w:r w:rsidR="00E95A07">
        <w:t xml:space="preserve"> </w:t>
      </w:r>
      <w:r w:rsidR="007E2CBE">
        <w:t xml:space="preserve">my </w:t>
      </w:r>
      <w:r>
        <w:t xml:space="preserve">Music Education </w:t>
      </w:r>
      <w:r w:rsidR="007E2CBE">
        <w:t>degree at Florida State University</w:t>
      </w:r>
      <w:r w:rsidR="00E95A07">
        <w:t>.</w:t>
      </w:r>
      <w:r>
        <w:t xml:space="preserve"> During my time at FSU, I have kept up a 3.</w:t>
      </w:r>
      <w:r w:rsidR="00E95A07">
        <w:t>7</w:t>
      </w:r>
      <w:r w:rsidR="007E2CBE">
        <w:t>5</w:t>
      </w:r>
      <w:r>
        <w:t xml:space="preserve"> GPA and have been on the Dean’s list every semester.</w:t>
      </w:r>
    </w:p>
    <w:p w14:paraId="761B42B6" w14:textId="70398B48" w:rsidR="00E21EBB" w:rsidRDefault="00E21EBB" w:rsidP="00E21EBB">
      <w:pPr>
        <w:pStyle w:val="Heading3"/>
      </w:pPr>
      <w:r>
        <w:lastRenderedPageBreak/>
        <w:t>DEC 2020</w:t>
      </w:r>
      <w:r>
        <w:t xml:space="preserve"> – </w:t>
      </w:r>
      <w:r>
        <w:t>MAR</w:t>
      </w:r>
      <w:r>
        <w:t xml:space="preserve"> 202</w:t>
      </w:r>
      <w:r>
        <w:t>1</w:t>
      </w:r>
    </w:p>
    <w:p w14:paraId="0EDB3F6C" w14:textId="7FC3541D" w:rsidR="00E21EBB" w:rsidRDefault="00E21EBB" w:rsidP="00E21EBB">
      <w:pPr>
        <w:pStyle w:val="Heading2"/>
      </w:pPr>
      <w:r>
        <w:t>Full-Stack Web Development</w:t>
      </w:r>
      <w:r>
        <w:t xml:space="preserve"> / </w:t>
      </w:r>
      <w:r>
        <w:rPr>
          <w:rStyle w:val="Emphasis"/>
        </w:rPr>
        <w:t>University of Central Florida, Orlando</w:t>
      </w:r>
    </w:p>
    <w:p w14:paraId="0C1CDD17" w14:textId="3E44FA56" w:rsidR="00E21EBB" w:rsidRPr="00BC7376" w:rsidRDefault="00E21EBB" w:rsidP="00E21EBB">
      <w:r>
        <w:t>I am currently pursuing a Full Stack Web Development Certification from the University of Central Florida. During my time in the Web Development program, I will learn how to create dynamic web pages and the skills needed to implement those web pages in any format or job.</w:t>
      </w:r>
      <w:bookmarkStart w:id="0" w:name="_GoBack"/>
      <w:bookmarkEnd w:id="0"/>
    </w:p>
    <w:p w14:paraId="351808ED" w14:textId="77777777" w:rsidR="00E21EBB" w:rsidRPr="00BC7376" w:rsidRDefault="00E21EBB" w:rsidP="00E21EBB"/>
    <w:p w14:paraId="51C99F23" w14:textId="77777777" w:rsidR="007E2CBE" w:rsidRPr="00BC7376" w:rsidRDefault="007E2CBE" w:rsidP="00BC7376"/>
    <w:sectPr w:rsidR="007E2CBE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2748E" w14:textId="77777777" w:rsidR="007E7C28" w:rsidRDefault="007E7C28" w:rsidP="00725803">
      <w:pPr>
        <w:spacing w:after="0"/>
      </w:pPr>
      <w:r>
        <w:separator/>
      </w:r>
    </w:p>
  </w:endnote>
  <w:endnote w:type="continuationSeparator" w:id="0">
    <w:p w14:paraId="5402A81F" w14:textId="77777777" w:rsidR="007E7C28" w:rsidRDefault="007E7C2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CD3B4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8647C" w14:textId="77777777" w:rsidR="007E7C28" w:rsidRDefault="007E7C28" w:rsidP="00725803">
      <w:pPr>
        <w:spacing w:after="0"/>
      </w:pPr>
      <w:r>
        <w:separator/>
      </w:r>
    </w:p>
  </w:footnote>
  <w:footnote w:type="continuationSeparator" w:id="0">
    <w:p w14:paraId="33238D7B" w14:textId="77777777" w:rsidR="007E7C28" w:rsidRDefault="007E7C2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28"/>
    <w:rsid w:val="00025E77"/>
    <w:rsid w:val="00027312"/>
    <w:rsid w:val="000645F2"/>
    <w:rsid w:val="00082F03"/>
    <w:rsid w:val="000835A0"/>
    <w:rsid w:val="000934A2"/>
    <w:rsid w:val="00191773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3B61B7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E2CBE"/>
    <w:rsid w:val="007E7C28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1EBB"/>
    <w:rsid w:val="00E232F0"/>
    <w:rsid w:val="00E52791"/>
    <w:rsid w:val="00E83195"/>
    <w:rsid w:val="00E95A07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20094CC"/>
  <w15:chartTrackingRefBased/>
  <w15:docId w15:val="{53E729FD-19C7-40F2-A7BF-8E60B8C4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16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3CCC5242E542AA88A2D002C686E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03BCF-F739-4AE5-A94A-94138FA7B2EE}"/>
      </w:docPartPr>
      <w:docPartBody>
        <w:p w:rsidR="00B93D97" w:rsidRDefault="00B93D97">
          <w:pPr>
            <w:pStyle w:val="093CCC5242E542AA88A2D002C686EBC5"/>
          </w:pPr>
          <w:r>
            <w:t>First Name</w:t>
          </w:r>
        </w:p>
      </w:docPartBody>
    </w:docPart>
    <w:docPart>
      <w:docPartPr>
        <w:name w:val="FC2076340C5C4F88B519280899C20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1D54C-F86C-480A-8CF8-7AFC4764A0AA}"/>
      </w:docPartPr>
      <w:docPartBody>
        <w:p w:rsidR="00B93D97" w:rsidRDefault="00B93D97">
          <w:pPr>
            <w:pStyle w:val="FC2076340C5C4F88B519280899C20AD6"/>
          </w:pPr>
          <w:r>
            <w:t>Last Name</w:t>
          </w:r>
        </w:p>
      </w:docPartBody>
    </w:docPart>
    <w:docPart>
      <w:docPartPr>
        <w:name w:val="84C34EC3893D4087875A957CD46F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E7A83-E311-411E-8A58-2794212ECFB3}"/>
      </w:docPartPr>
      <w:docPartBody>
        <w:p w:rsidR="00B93D97" w:rsidRDefault="00B93D97">
          <w:pPr>
            <w:pStyle w:val="84C34EC3893D4087875A957CD46F235A"/>
          </w:pPr>
          <w:r w:rsidRPr="009D0878">
            <w:t>Address</w:t>
          </w:r>
        </w:p>
      </w:docPartBody>
    </w:docPart>
    <w:docPart>
      <w:docPartPr>
        <w:name w:val="5E7AD113865D4EC19D0C153303CBB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68514-2CC6-4207-9C27-2E320C0861AE}"/>
      </w:docPartPr>
      <w:docPartBody>
        <w:p w:rsidR="00B93D97" w:rsidRDefault="00B93D97">
          <w:pPr>
            <w:pStyle w:val="5E7AD113865D4EC19D0C153303CBB7BB"/>
          </w:pPr>
          <w:r w:rsidRPr="009D0878">
            <w:t>Phone</w:t>
          </w:r>
        </w:p>
      </w:docPartBody>
    </w:docPart>
    <w:docPart>
      <w:docPartPr>
        <w:name w:val="79BB48A483DE4A498610BDFE03DE0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5FA71-2F61-439F-84AE-7B2B75BEAD3F}"/>
      </w:docPartPr>
      <w:docPartBody>
        <w:p w:rsidR="00B93D97" w:rsidRDefault="00B93D97">
          <w:pPr>
            <w:pStyle w:val="79BB48A483DE4A498610BDFE03DE0192"/>
          </w:pPr>
          <w:r w:rsidRPr="009D0878">
            <w:t>Email</w:t>
          </w:r>
        </w:p>
      </w:docPartBody>
    </w:docPart>
    <w:docPart>
      <w:docPartPr>
        <w:name w:val="9AF3BE78804F4F10AAFF76586965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4F528-63EB-484E-A6E4-A67A9E67741C}"/>
      </w:docPartPr>
      <w:docPartBody>
        <w:p w:rsidR="00B93D97" w:rsidRDefault="00B93D97">
          <w:pPr>
            <w:pStyle w:val="9AF3BE78804F4F10AAFF765869650C36"/>
          </w:pPr>
          <w:r>
            <w:t>Skills</w:t>
          </w:r>
        </w:p>
      </w:docPartBody>
    </w:docPart>
    <w:docPart>
      <w:docPartPr>
        <w:name w:val="C1A0B28B140F457E8DE22F058E016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09783-A482-4338-8FE5-372061C8985D}"/>
      </w:docPartPr>
      <w:docPartBody>
        <w:p w:rsidR="00B93D97" w:rsidRDefault="00B93D97">
          <w:pPr>
            <w:pStyle w:val="C1A0B28B140F457E8DE22F058E0161AC"/>
          </w:pPr>
          <w:r w:rsidRPr="00AD3FD8">
            <w:t>Experience</w:t>
          </w:r>
        </w:p>
      </w:docPartBody>
    </w:docPart>
    <w:docPart>
      <w:docPartPr>
        <w:name w:val="96A1AD303D6740B9A44C4F68579D7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435FD-2E22-4B6F-875E-9A4918BB960B}"/>
      </w:docPartPr>
      <w:docPartBody>
        <w:p w:rsidR="00B93D97" w:rsidRDefault="00B93D97">
          <w:pPr>
            <w:pStyle w:val="96A1AD303D6740B9A44C4F68579D778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97"/>
    <w:rsid w:val="00B9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3CCC5242E542AA88A2D002C686EBC5">
    <w:name w:val="093CCC5242E542AA88A2D002C686EBC5"/>
  </w:style>
  <w:style w:type="paragraph" w:customStyle="1" w:styleId="FC2076340C5C4F88B519280899C20AD6">
    <w:name w:val="FC2076340C5C4F88B519280899C20AD6"/>
  </w:style>
  <w:style w:type="paragraph" w:customStyle="1" w:styleId="84C34EC3893D4087875A957CD46F235A">
    <w:name w:val="84C34EC3893D4087875A957CD46F235A"/>
  </w:style>
  <w:style w:type="paragraph" w:customStyle="1" w:styleId="5E7AD113865D4EC19D0C153303CBB7BB">
    <w:name w:val="5E7AD113865D4EC19D0C153303CBB7BB"/>
  </w:style>
  <w:style w:type="paragraph" w:customStyle="1" w:styleId="79BB48A483DE4A498610BDFE03DE0192">
    <w:name w:val="79BB48A483DE4A498610BDFE03DE0192"/>
  </w:style>
  <w:style w:type="paragraph" w:customStyle="1" w:styleId="3D2256CEDBDE4AB9A7568A2BAEA40423">
    <w:name w:val="3D2256CEDBDE4AB9A7568A2BAEA40423"/>
  </w:style>
  <w:style w:type="paragraph" w:customStyle="1" w:styleId="CE6CE0AA2CE2467F96DFB93595C8B30F">
    <w:name w:val="CE6CE0AA2CE2467F96DFB93595C8B30F"/>
  </w:style>
  <w:style w:type="paragraph" w:customStyle="1" w:styleId="D897CF8E637E4F8087A644A1265C6D35">
    <w:name w:val="D897CF8E637E4F8087A644A1265C6D35"/>
  </w:style>
  <w:style w:type="paragraph" w:customStyle="1" w:styleId="9AF3BE78804F4F10AAFF765869650C36">
    <w:name w:val="9AF3BE78804F4F10AAFF765869650C36"/>
  </w:style>
  <w:style w:type="paragraph" w:customStyle="1" w:styleId="7C1B3ED115AE446EA32A21E97A84C877">
    <w:name w:val="7C1B3ED115AE446EA32A21E97A84C877"/>
  </w:style>
  <w:style w:type="paragraph" w:customStyle="1" w:styleId="68D5BC568CAD4DC99470164DBB93185E">
    <w:name w:val="68D5BC568CAD4DC99470164DBB93185E"/>
  </w:style>
  <w:style w:type="paragraph" w:customStyle="1" w:styleId="5719EA27E50649E2A5E1DED4210A33E7">
    <w:name w:val="5719EA27E50649E2A5E1DED4210A33E7"/>
  </w:style>
  <w:style w:type="paragraph" w:customStyle="1" w:styleId="E1DB0789FAC94425AF28ABDFFBA8B965">
    <w:name w:val="E1DB0789FAC94425AF28ABDFFBA8B965"/>
  </w:style>
  <w:style w:type="paragraph" w:customStyle="1" w:styleId="957EBB26A2BC4AC28B35F42481188A3C">
    <w:name w:val="957EBB26A2BC4AC28B35F42481188A3C"/>
  </w:style>
  <w:style w:type="paragraph" w:customStyle="1" w:styleId="C1A0B28B140F457E8DE22F058E0161AC">
    <w:name w:val="C1A0B28B140F457E8DE22F058E0161AC"/>
  </w:style>
  <w:style w:type="paragraph" w:customStyle="1" w:styleId="7F517766C4FB4C53A7513D43A602F95E">
    <w:name w:val="7F517766C4FB4C53A7513D43A602F95E"/>
  </w:style>
  <w:style w:type="paragraph" w:customStyle="1" w:styleId="5E2405F820DB4C308CCF6A348416CB98">
    <w:name w:val="5E2405F820DB4C308CCF6A348416CB98"/>
  </w:style>
  <w:style w:type="paragraph" w:customStyle="1" w:styleId="5A032DE5D8D34F96B4545EDF27F8D2D7">
    <w:name w:val="5A032DE5D8D34F96B4545EDF27F8D2D7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8571D1A04224DAAB2CF36E50DC5E10C">
    <w:name w:val="58571D1A04224DAAB2CF36E50DC5E10C"/>
  </w:style>
  <w:style w:type="paragraph" w:customStyle="1" w:styleId="6B1BB9EAF0324E8194C249E97689EFD1">
    <w:name w:val="6B1BB9EAF0324E8194C249E97689EFD1"/>
  </w:style>
  <w:style w:type="paragraph" w:customStyle="1" w:styleId="87FF5FDE1B10483992CA538411CA00BD">
    <w:name w:val="87FF5FDE1B10483992CA538411CA00BD"/>
  </w:style>
  <w:style w:type="paragraph" w:customStyle="1" w:styleId="1D2E9026A5EE4446821FC3F59F6C04C7">
    <w:name w:val="1D2E9026A5EE4446821FC3F59F6C04C7"/>
  </w:style>
  <w:style w:type="paragraph" w:customStyle="1" w:styleId="1DE99B90AC19489BBF74F453681B7825">
    <w:name w:val="1DE99B90AC19489BBF74F453681B7825"/>
  </w:style>
  <w:style w:type="paragraph" w:customStyle="1" w:styleId="C77637A5A9DA46DF84835315535D3B34">
    <w:name w:val="C77637A5A9DA46DF84835315535D3B34"/>
  </w:style>
  <w:style w:type="paragraph" w:customStyle="1" w:styleId="AAFBEF0FDB8D457690E9F98FCD283A26">
    <w:name w:val="AAFBEF0FDB8D457690E9F98FCD283A26"/>
  </w:style>
  <w:style w:type="paragraph" w:customStyle="1" w:styleId="96A1AD303D6740B9A44C4F68579D7787">
    <w:name w:val="96A1AD303D6740B9A44C4F68579D7787"/>
  </w:style>
  <w:style w:type="paragraph" w:customStyle="1" w:styleId="57C4FDBF0FB948088CACA9C2BEEE83C8">
    <w:name w:val="57C4FDBF0FB948088CACA9C2BEEE83C8"/>
  </w:style>
  <w:style w:type="paragraph" w:customStyle="1" w:styleId="E274429E07F74446A6E6C4562F572AF6">
    <w:name w:val="E274429E07F74446A6E6C4562F572AF6"/>
  </w:style>
  <w:style w:type="paragraph" w:customStyle="1" w:styleId="C4AE9DCE361B418DA92B5095636EB3D2">
    <w:name w:val="C4AE9DCE361B418DA92B5095636EB3D2"/>
  </w:style>
  <w:style w:type="paragraph" w:customStyle="1" w:styleId="24E37590B6104913B697BCBCCE237BBC">
    <w:name w:val="24E37590B6104913B697BCBCCE237BBC"/>
  </w:style>
  <w:style w:type="paragraph" w:customStyle="1" w:styleId="94C53F990C7648D1BD39388198059554">
    <w:name w:val="94C53F990C7648D1BD39388198059554"/>
  </w:style>
  <w:style w:type="paragraph" w:customStyle="1" w:styleId="D02E8B10B24745F7B9AC4FF4C259B884">
    <w:name w:val="D02E8B10B24745F7B9AC4FF4C259B884"/>
  </w:style>
  <w:style w:type="paragraph" w:customStyle="1" w:styleId="F40F1B461F2840C88A4102D3093A674F">
    <w:name w:val="F40F1B461F2840C88A4102D3093A674F"/>
  </w:style>
  <w:style w:type="paragraph" w:customStyle="1" w:styleId="D9AA65D6FC394E37955B41F7B04141B2">
    <w:name w:val="D9AA65D6FC394E37955B41F7B04141B2"/>
  </w:style>
  <w:style w:type="paragraph" w:customStyle="1" w:styleId="9EF4FE4E65C64FE88B3F90B78481EE2B">
    <w:name w:val="9EF4FE4E65C64FE88B3F90B78481EE2B"/>
  </w:style>
  <w:style w:type="paragraph" w:customStyle="1" w:styleId="383337C738124D6B887E952C8A74C12F">
    <w:name w:val="383337C738124D6B887E952C8A74C12F"/>
  </w:style>
  <w:style w:type="paragraph" w:customStyle="1" w:styleId="6CBA9F09618A4B8395E89C82FADEDC9D">
    <w:name w:val="6CBA9F09618A4B8395E89C82FADEDC9D"/>
  </w:style>
  <w:style w:type="paragraph" w:customStyle="1" w:styleId="0098FC06B8644D11B840A2431E3D2B44">
    <w:name w:val="0098FC06B8644D11B840A2431E3D2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Jordan</Abstract>
  <CompanyAddress>4451 Blue Major Dr.</CompanyAddress>
  <CompanyPhone>(407) 488-5075</CompanyPhone>
  <CompanyFax/>
  <CompanyEmail>jordanmasone1@gmail.com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165BB-320A-4E4E-85ED-306C9C8A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27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Masone</dc:creator>
  <cp:keywords/>
  <dc:description/>
  <cp:lastModifiedBy>Jordan Masone</cp:lastModifiedBy>
  <cp:revision>6</cp:revision>
  <dcterms:created xsi:type="dcterms:W3CDTF">2020-02-03T14:40:00Z</dcterms:created>
  <dcterms:modified xsi:type="dcterms:W3CDTF">2021-01-14T17:15:00Z</dcterms:modified>
  <cp:category>Masone</cp:category>
</cp:coreProperties>
</file>